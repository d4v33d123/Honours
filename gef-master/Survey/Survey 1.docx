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11320"/>
        <w:gridCol w:w="20"/>
        <w:gridCol w:w="284"/>
      </w:tblGrid>
      <w:tr w:rsidR="006B61CE" w:rsidTr="00116D21">
        <w:trPr>
          <w:trHeight w:val="13653"/>
        </w:trPr>
        <w:tc>
          <w:tcPr>
            <w:tcW w:w="11319" w:type="dxa"/>
          </w:tcPr>
          <w:sdt>
            <w:sdtPr>
              <w:alias w:val="Company Name"/>
              <w:tag w:val=""/>
              <w:id w:val="1533460891"/>
              <w:placeholder>
                <w:docPart w:val="8A3590DE99C648BC935F31367B57A49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6B61CE" w:rsidRDefault="00BA39FE">
                <w:pPr>
                  <w:pStyle w:val="Title"/>
                </w:pPr>
                <w:r>
                  <w:t>Multi-Layer Perceptron Racing Survey</w:t>
                </w:r>
              </w:p>
            </w:sdtContent>
          </w:sdt>
          <w:p w:rsidR="003A3BEE" w:rsidRDefault="003A3BEE">
            <w:pPr>
              <w:pStyle w:val="NoSpacing"/>
              <w:jc w:val="both"/>
              <w:rPr>
                <w:sz w:val="32"/>
              </w:rPr>
            </w:pPr>
          </w:p>
          <w:p w:rsidR="003A3BEE" w:rsidRDefault="003A3BEE" w:rsidP="003A3BEE">
            <w:pPr>
              <w:pStyle w:val="Heading2"/>
            </w:pPr>
            <w:r>
              <w:t>How many hours a week do you spend playing games</w:t>
            </w:r>
            <w:r>
              <w:t>?</w:t>
            </w:r>
          </w:p>
          <w:tbl>
            <w:tblPr>
              <w:tblW w:w="113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1306"/>
              <w:gridCol w:w="20"/>
            </w:tblGrid>
            <w:tr w:rsidR="003A3BEE" w:rsidTr="005758C4">
              <w:trPr>
                <w:trHeight w:val="253"/>
              </w:trPr>
              <w:tc>
                <w:tcPr>
                  <w:tcW w:w="11306" w:type="dxa"/>
                </w:tcPr>
                <w:p w:rsidR="003A3BEE" w:rsidRDefault="003A3BEE" w:rsidP="003A3BEE">
                  <w:pPr>
                    <w:pStyle w:val="Ratings1-5"/>
                  </w:pPr>
                  <w:sdt>
                    <w:sdtPr>
                      <w:id w:val="-163502222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0-5</w:t>
                  </w:r>
                  <w:r>
                    <w:tab/>
                  </w:r>
                  <w:sdt>
                    <w:sdtPr>
                      <w:id w:val="-19181556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5-10</w:t>
                  </w:r>
                  <w:r>
                    <w:tab/>
                  </w:r>
                  <w:sdt>
                    <w:sdtPr>
                      <w:id w:val="209327053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 xml:space="preserve">10-15   </w:t>
                  </w:r>
                  <w:r>
                    <w:tab/>
                  </w:r>
                  <w:sdt>
                    <w:sdtPr>
                      <w:id w:val="11359071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15-20</w:t>
                  </w:r>
                  <w:r>
                    <w:tab/>
                  </w:r>
                  <w:sdt>
                    <w:sdtPr>
                      <w:id w:val="6322880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20+</w:t>
                  </w:r>
                </w:p>
                <w:p w:rsidR="003A3BEE" w:rsidRDefault="003A3BEE" w:rsidP="003A3BEE">
                  <w:pPr>
                    <w:pStyle w:val="NoSpacing"/>
                    <w:jc w:val="center"/>
                  </w:pPr>
                </w:p>
                <w:p w:rsidR="00B836E4" w:rsidRDefault="00B836E4" w:rsidP="00B836E4">
                  <w:pPr>
                    <w:pStyle w:val="Heading2"/>
                  </w:pPr>
                  <w:r>
                    <w:t xml:space="preserve">How many of those hours </w:t>
                  </w:r>
                  <w:r w:rsidR="00BC6EE5">
                    <w:t>do you spend</w:t>
                  </w:r>
                  <w:r>
                    <w:t xml:space="preserve"> playing racing games</w:t>
                  </w:r>
                  <w:r>
                    <w:t>?</w:t>
                  </w:r>
                </w:p>
                <w:tbl>
                  <w:tblPr>
                    <w:tblW w:w="1132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11306"/>
                    <w:gridCol w:w="20"/>
                  </w:tblGrid>
                  <w:tr w:rsidR="00B836E4" w:rsidTr="005758C4">
                    <w:trPr>
                      <w:trHeight w:val="253"/>
                    </w:trPr>
                    <w:tc>
                      <w:tcPr>
                        <w:tcW w:w="11306" w:type="dxa"/>
                      </w:tcPr>
                      <w:p w:rsidR="00B836E4" w:rsidRDefault="00B836E4" w:rsidP="00B836E4">
                        <w:pPr>
                          <w:pStyle w:val="Ratings1-5"/>
                        </w:pPr>
                        <w:sdt>
                          <w:sdtPr>
                            <w:id w:val="311691247"/>
                            <w15:appearance w15:val="hidden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r>
                              <w:sym w:font="Wingdings" w:char="F0A8"/>
                            </w:r>
                          </w:sdtContent>
                        </w:sdt>
                        <w:r>
                          <w:t xml:space="preserve"> 0-5</w:t>
                        </w:r>
                        <w:r>
                          <w:tab/>
                        </w:r>
                        <w:sdt>
                          <w:sdtPr>
                            <w:id w:val="-1313858610"/>
                            <w15:appearance w15:val="hidden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r>
                              <w:sym w:font="Wingdings" w:char="F0A8"/>
                            </w:r>
                          </w:sdtContent>
                        </w:sdt>
                        <w:r>
                          <w:t xml:space="preserve"> 5-10</w:t>
                        </w:r>
                        <w:r>
                          <w:tab/>
                        </w:r>
                        <w:sdt>
                          <w:sdtPr>
                            <w:id w:val="239538862"/>
                            <w15:appearance w15:val="hidden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r>
                              <w:sym w:font="Wingdings" w:char="F0A8"/>
                            </w:r>
                          </w:sdtContent>
                        </w:sdt>
                        <w:r>
                          <w:t xml:space="preserve"> 10-15   </w:t>
                        </w:r>
                        <w:r>
                          <w:tab/>
                        </w:r>
                        <w:sdt>
                          <w:sdtPr>
                            <w:id w:val="-365289206"/>
                            <w15:appearance w15:val="hidden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r>
                              <w:sym w:font="Wingdings" w:char="F0A8"/>
                            </w:r>
                          </w:sdtContent>
                        </w:sdt>
                        <w:r>
                          <w:t xml:space="preserve"> 15-20</w:t>
                        </w:r>
                        <w:r>
                          <w:tab/>
                        </w:r>
                        <w:sdt>
                          <w:sdtPr>
                            <w:id w:val="-959267223"/>
                            <w15:appearance w15:val="hidden"/>
                            <w14:checkbox>
                              <w14:checked w14:val="0"/>
                              <w14:checkedState w14:val="00FE" w14:font="Wingdings"/>
                              <w14:uncheckedState w14:val="00A8" w14:font="Wingdings"/>
                            </w14:checkbox>
                          </w:sdtPr>
                          <w:sdtContent>
                            <w:r>
                              <w:sym w:font="Wingdings" w:char="F0A8"/>
                            </w:r>
                          </w:sdtContent>
                        </w:sdt>
                        <w:r>
                          <w:t xml:space="preserve"> 20+</w:t>
                        </w:r>
                      </w:p>
                      <w:p w:rsidR="00B836E4" w:rsidRDefault="00B836E4" w:rsidP="00B836E4">
                        <w:pPr>
                          <w:pStyle w:val="NoSpacing"/>
                          <w:jc w:val="center"/>
                        </w:pPr>
                      </w:p>
                    </w:tc>
                    <w:tc>
                      <w:tcPr>
                        <w:tcW w:w="20" w:type="dxa"/>
                      </w:tcPr>
                      <w:p w:rsidR="00B836E4" w:rsidRDefault="00B836E4" w:rsidP="00B836E4">
                        <w:pPr>
                          <w:pStyle w:val="NoSpacing"/>
                        </w:pPr>
                      </w:p>
                    </w:tc>
                  </w:tr>
                </w:tbl>
                <w:p w:rsidR="00B836E4" w:rsidRDefault="00B836E4" w:rsidP="003A3BEE">
                  <w:pPr>
                    <w:pStyle w:val="NoSpacing"/>
                    <w:jc w:val="center"/>
                  </w:pPr>
                </w:p>
              </w:tc>
              <w:tc>
                <w:tcPr>
                  <w:tcW w:w="20" w:type="dxa"/>
                </w:tcPr>
                <w:p w:rsidR="003A3BEE" w:rsidRDefault="003A3BEE" w:rsidP="003A3BEE">
                  <w:pPr>
                    <w:pStyle w:val="NoSpacing"/>
                  </w:pPr>
                </w:p>
              </w:tc>
            </w:tr>
          </w:tbl>
          <w:p w:rsidR="003A3BEE" w:rsidRDefault="003A3BEE" w:rsidP="003A3BEE">
            <w:pPr>
              <w:pStyle w:val="Heading2"/>
            </w:pPr>
            <w:r>
              <w:t>What age range are you in</w:t>
            </w:r>
            <w:r>
              <w:t>?</w:t>
            </w:r>
          </w:p>
          <w:tbl>
            <w:tblPr>
              <w:tblW w:w="113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1306"/>
              <w:gridCol w:w="20"/>
            </w:tblGrid>
            <w:tr w:rsidR="003A3BEE" w:rsidTr="005758C4">
              <w:trPr>
                <w:trHeight w:val="253"/>
              </w:trPr>
              <w:tc>
                <w:tcPr>
                  <w:tcW w:w="11306" w:type="dxa"/>
                </w:tcPr>
                <w:p w:rsidR="003A3BEE" w:rsidRDefault="003A3BEE" w:rsidP="003A3BEE">
                  <w:pPr>
                    <w:pStyle w:val="Ratings1-5"/>
                  </w:pPr>
                  <w:sdt>
                    <w:sdtPr>
                      <w:id w:val="73544639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18-21</w:t>
                  </w:r>
                  <w:r>
                    <w:tab/>
                  </w:r>
                  <w:sdt>
                    <w:sdtPr>
                      <w:id w:val="52036801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21-25</w:t>
                  </w:r>
                  <w:r>
                    <w:tab/>
                  </w:r>
                  <w:sdt>
                    <w:sdtPr>
                      <w:id w:val="17577859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25-30</w:t>
                  </w:r>
                  <w:r>
                    <w:t xml:space="preserve">   </w:t>
                  </w:r>
                  <w:r>
                    <w:tab/>
                  </w:r>
                  <w:sdt>
                    <w:sdtPr>
                      <w:id w:val="169402600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30-40</w:t>
                  </w:r>
                  <w:r>
                    <w:tab/>
                  </w:r>
                  <w:sdt>
                    <w:sdtPr>
                      <w:id w:val="153175498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</w:t>
                  </w:r>
                  <w:r>
                    <w:t>40</w:t>
                  </w:r>
                  <w:r>
                    <w:t>+</w:t>
                  </w:r>
                  <w:bookmarkStart w:id="0" w:name="_GoBack"/>
                  <w:bookmarkEnd w:id="0"/>
                </w:p>
                <w:p w:rsidR="003A3BEE" w:rsidRDefault="003A3BEE" w:rsidP="003A3BEE">
                  <w:pPr>
                    <w:pStyle w:val="NoSpacing"/>
                    <w:jc w:val="center"/>
                  </w:pPr>
                </w:p>
                <w:p w:rsidR="003A3BEE" w:rsidRDefault="003A3BEE" w:rsidP="003A3BEE">
                  <w:pPr>
                    <w:pStyle w:val="NoSpacing"/>
                    <w:jc w:val="center"/>
                  </w:pPr>
                </w:p>
                <w:p w:rsidR="003A3BEE" w:rsidRDefault="003A3BEE" w:rsidP="003A3BEE">
                  <w:pPr>
                    <w:pStyle w:val="NoSpacing"/>
                    <w:jc w:val="center"/>
                  </w:pPr>
                </w:p>
              </w:tc>
              <w:tc>
                <w:tcPr>
                  <w:tcW w:w="20" w:type="dxa"/>
                </w:tcPr>
                <w:p w:rsidR="003A3BEE" w:rsidRDefault="003A3BEE" w:rsidP="003A3BEE">
                  <w:pPr>
                    <w:pStyle w:val="NoSpacing"/>
                  </w:pPr>
                </w:p>
              </w:tc>
            </w:tr>
          </w:tbl>
          <w:p w:rsidR="006B61CE" w:rsidRPr="003A3BEE" w:rsidRDefault="003A3BEE">
            <w:pPr>
              <w:pStyle w:val="NoSpacing"/>
              <w:jc w:val="both"/>
              <w:rPr>
                <w:sz w:val="32"/>
              </w:rPr>
            </w:pPr>
            <w:r w:rsidRPr="003A3BEE">
              <w:rPr>
                <w:sz w:val="32"/>
              </w:rPr>
              <w:t>Car 1</w:t>
            </w:r>
          </w:p>
          <w:p w:rsidR="006B61CE" w:rsidRDefault="003A3BEE">
            <w:pPr>
              <w:pStyle w:val="Heading2"/>
            </w:pPr>
            <w:r>
              <w:t>Did you win the race?</w:t>
            </w:r>
          </w:p>
          <w:tbl>
            <w:tblPr>
              <w:tblW w:w="113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1306"/>
              <w:gridCol w:w="20"/>
            </w:tblGrid>
            <w:tr w:rsidR="006B61CE" w:rsidTr="003A3BEE">
              <w:trPr>
                <w:trHeight w:val="253"/>
              </w:trPr>
              <w:tc>
                <w:tcPr>
                  <w:tcW w:w="11306" w:type="dxa"/>
                </w:tcPr>
                <w:p w:rsidR="006B61CE" w:rsidRDefault="003A3BEE" w:rsidP="003A3BEE">
                  <w:pPr>
                    <w:pStyle w:val="NoSpacing"/>
                    <w:jc w:val="center"/>
                  </w:pPr>
                  <w:sdt>
                    <w:sdtPr>
                      <w:id w:val="-148654383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Yes | </w:t>
                  </w:r>
                  <w:sdt>
                    <w:sdtPr>
                      <w:id w:val="110638879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No</w:t>
                  </w:r>
                </w:p>
              </w:tc>
              <w:tc>
                <w:tcPr>
                  <w:tcW w:w="20" w:type="dxa"/>
                </w:tcPr>
                <w:p w:rsidR="006B61CE" w:rsidRDefault="006B61CE" w:rsidP="003A3BEE">
                  <w:pPr>
                    <w:pStyle w:val="NoSpacing"/>
                  </w:pPr>
                </w:p>
              </w:tc>
            </w:tr>
          </w:tbl>
          <w:p w:rsidR="006B61CE" w:rsidRDefault="003A3BEE">
            <w:pPr>
              <w:pStyle w:val="Heading2"/>
            </w:pPr>
            <w:r>
              <w:t xml:space="preserve">How would you rate the cars </w:t>
            </w:r>
            <w:r w:rsidR="00E41865">
              <w:t>ability to drive</w:t>
            </w:r>
            <w:r>
              <w:t>?</w:t>
            </w:r>
          </w:p>
          <w:p w:rsidR="006B61CE" w:rsidRDefault="006B61CE">
            <w:pPr>
              <w:pStyle w:val="Ratings1-5"/>
            </w:pPr>
            <w:sdt>
              <w:sdtPr>
                <w:id w:val="11457442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6372289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17328076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-2572134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4846994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529"/>
              <w:gridCol w:w="5791"/>
            </w:tblGrid>
            <w:tr w:rsidR="006B61CE" w:rsidTr="003A3BEE">
              <w:trPr>
                <w:trHeight w:val="253"/>
              </w:trPr>
              <w:tc>
                <w:tcPr>
                  <w:tcW w:w="5529" w:type="dxa"/>
                </w:tcPr>
                <w:p w:rsidR="006B61CE" w:rsidRDefault="006B61CE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5791" w:type="dxa"/>
                </w:tcPr>
                <w:p w:rsidR="006B61CE" w:rsidRDefault="006B61CE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6B61CE" w:rsidRDefault="003A3BEE">
            <w:pPr>
              <w:pStyle w:val="Heading2"/>
            </w:pPr>
            <w:r>
              <w:t>What difficultly would you define the challenge the car gave?</w:t>
            </w:r>
          </w:p>
          <w:p w:rsidR="006B61CE" w:rsidRDefault="006B61CE">
            <w:pPr>
              <w:pStyle w:val="Ratings1-5"/>
            </w:pPr>
            <w:sdt>
              <w:sdtPr>
                <w:id w:val="-1345775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20645503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14058699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680105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9734130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659"/>
              <w:gridCol w:w="5661"/>
            </w:tblGrid>
            <w:tr w:rsidR="006B61CE" w:rsidTr="006B61CE">
              <w:trPr>
                <w:trHeight w:val="253"/>
              </w:trPr>
              <w:tc>
                <w:tcPr>
                  <w:tcW w:w="3200" w:type="dxa"/>
                </w:tcPr>
                <w:p w:rsidR="006B61CE" w:rsidRDefault="003A3BEE">
                  <w:pPr>
                    <w:pStyle w:val="NoSpacing"/>
                  </w:pPr>
                  <w:r>
                    <w:t>Easy</w:t>
                  </w:r>
                </w:p>
                <w:p w:rsidR="003A3BEE" w:rsidRDefault="003A3BEE">
                  <w:pPr>
                    <w:pStyle w:val="NoSpacing"/>
                  </w:pPr>
                </w:p>
                <w:p w:rsidR="003A3BEE" w:rsidRDefault="003A3BEE">
                  <w:pPr>
                    <w:pStyle w:val="NoSpacing"/>
                  </w:pPr>
                </w:p>
                <w:p w:rsidR="003A3BEE" w:rsidRDefault="003A3BEE">
                  <w:pPr>
                    <w:pStyle w:val="NoSpacing"/>
                  </w:pPr>
                </w:p>
                <w:p w:rsidR="003A3BEE" w:rsidRDefault="003A3BEE">
                  <w:pPr>
                    <w:pStyle w:val="NoSpacing"/>
                  </w:pPr>
                </w:p>
                <w:p w:rsidR="003A3BEE" w:rsidRDefault="003A3BEE">
                  <w:pPr>
                    <w:pStyle w:val="NoSpacing"/>
                  </w:pPr>
                </w:p>
              </w:tc>
              <w:tc>
                <w:tcPr>
                  <w:tcW w:w="3201" w:type="dxa"/>
                </w:tcPr>
                <w:p w:rsidR="006B61CE" w:rsidRDefault="003A3BEE">
                  <w:pPr>
                    <w:pStyle w:val="NoSpacing"/>
                    <w:jc w:val="right"/>
                  </w:pPr>
                  <w:r>
                    <w:t>Hard</w:t>
                  </w:r>
                </w:p>
              </w:tc>
            </w:tr>
          </w:tbl>
          <w:p w:rsidR="003A3BEE" w:rsidRPr="003A3BEE" w:rsidRDefault="003A3BEE" w:rsidP="003A3BEE">
            <w:pPr>
              <w:pStyle w:val="NoSpacing"/>
              <w:jc w:val="both"/>
              <w:rPr>
                <w:sz w:val="32"/>
              </w:rPr>
            </w:pPr>
            <w:r>
              <w:rPr>
                <w:sz w:val="32"/>
              </w:rPr>
              <w:t>Car 2</w:t>
            </w:r>
          </w:p>
          <w:p w:rsidR="003A3BEE" w:rsidRDefault="003A3BEE" w:rsidP="003A3BEE">
            <w:pPr>
              <w:pStyle w:val="Heading2"/>
            </w:pPr>
            <w:r>
              <w:t>Did you win the race?</w:t>
            </w:r>
          </w:p>
          <w:tbl>
            <w:tblPr>
              <w:tblW w:w="113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1306"/>
              <w:gridCol w:w="20"/>
            </w:tblGrid>
            <w:tr w:rsidR="003A3BEE" w:rsidTr="005758C4">
              <w:trPr>
                <w:trHeight w:val="253"/>
              </w:trPr>
              <w:tc>
                <w:tcPr>
                  <w:tcW w:w="11306" w:type="dxa"/>
                </w:tcPr>
                <w:p w:rsidR="003A3BEE" w:rsidRDefault="003A3BEE" w:rsidP="003A3BEE">
                  <w:pPr>
                    <w:pStyle w:val="NoSpacing"/>
                    <w:jc w:val="center"/>
                  </w:pPr>
                  <w:sdt>
                    <w:sdtPr>
                      <w:id w:val="87212218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Yes | </w:t>
                  </w:r>
                  <w:sdt>
                    <w:sdtPr>
                      <w:id w:val="-64596735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No</w:t>
                  </w:r>
                </w:p>
              </w:tc>
              <w:tc>
                <w:tcPr>
                  <w:tcW w:w="20" w:type="dxa"/>
                </w:tcPr>
                <w:p w:rsidR="003A3BEE" w:rsidRDefault="003A3BEE" w:rsidP="003A3BEE">
                  <w:pPr>
                    <w:pStyle w:val="NoSpacing"/>
                  </w:pPr>
                </w:p>
              </w:tc>
            </w:tr>
          </w:tbl>
          <w:p w:rsidR="003A3BEE" w:rsidRDefault="003A3BEE" w:rsidP="003A3BEE">
            <w:pPr>
              <w:pStyle w:val="Heading2"/>
            </w:pPr>
            <w:r>
              <w:t xml:space="preserve">How would you rate the cars </w:t>
            </w:r>
            <w:r w:rsidR="00E41865">
              <w:t>ability to drive</w:t>
            </w:r>
            <w:r>
              <w:t>?</w:t>
            </w:r>
          </w:p>
          <w:p w:rsidR="003A3BEE" w:rsidRDefault="003A3BEE" w:rsidP="003A3BEE">
            <w:pPr>
              <w:pStyle w:val="Ratings1-5"/>
            </w:pPr>
            <w:sdt>
              <w:sdtPr>
                <w:id w:val="-186250306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37268689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214068444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85777256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65914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529"/>
              <w:gridCol w:w="5791"/>
            </w:tblGrid>
            <w:tr w:rsidR="003A3BEE" w:rsidTr="005758C4">
              <w:trPr>
                <w:trHeight w:val="253"/>
              </w:trPr>
              <w:tc>
                <w:tcPr>
                  <w:tcW w:w="5529" w:type="dxa"/>
                </w:tcPr>
                <w:p w:rsidR="003A3BEE" w:rsidRDefault="003A3BEE" w:rsidP="003A3BEE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5791" w:type="dxa"/>
                </w:tcPr>
                <w:p w:rsidR="003A3BEE" w:rsidRDefault="003A3BEE" w:rsidP="003A3BEE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A3BEE" w:rsidRDefault="003A3BEE" w:rsidP="003A3BEE">
            <w:pPr>
              <w:pStyle w:val="Heading2"/>
            </w:pPr>
            <w:r>
              <w:t>What difficultly would you define the challenge the car gave?</w:t>
            </w:r>
          </w:p>
          <w:p w:rsidR="003A3BEE" w:rsidRDefault="003A3BEE" w:rsidP="003A3BEE">
            <w:pPr>
              <w:pStyle w:val="Ratings1-5"/>
            </w:pPr>
            <w:sdt>
              <w:sdtPr>
                <w:id w:val="41984215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6237571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994598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17452873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1390332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659"/>
              <w:gridCol w:w="5661"/>
            </w:tblGrid>
            <w:tr w:rsidR="003A3BEE" w:rsidTr="005758C4">
              <w:trPr>
                <w:trHeight w:val="253"/>
              </w:trPr>
              <w:tc>
                <w:tcPr>
                  <w:tcW w:w="3200" w:type="dxa"/>
                </w:tcPr>
                <w:p w:rsidR="003A3BEE" w:rsidRDefault="003A3BEE" w:rsidP="003A3BEE">
                  <w:pPr>
                    <w:pStyle w:val="NoSpacing"/>
                  </w:pPr>
                  <w:r>
                    <w:t>Easy</w:t>
                  </w: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</w:tc>
              <w:tc>
                <w:tcPr>
                  <w:tcW w:w="3201" w:type="dxa"/>
                </w:tcPr>
                <w:p w:rsidR="003A3BEE" w:rsidRDefault="003A3BEE" w:rsidP="003A3BEE">
                  <w:pPr>
                    <w:pStyle w:val="NoSpacing"/>
                    <w:jc w:val="right"/>
                  </w:pPr>
                  <w:r>
                    <w:lastRenderedPageBreak/>
                    <w:t>Hard</w:t>
                  </w:r>
                </w:p>
              </w:tc>
            </w:tr>
          </w:tbl>
          <w:p w:rsidR="003A3BEE" w:rsidRPr="003A3BEE" w:rsidRDefault="003A3BEE" w:rsidP="003A3BEE">
            <w:pPr>
              <w:pStyle w:val="NoSpacing"/>
              <w:jc w:val="both"/>
              <w:rPr>
                <w:sz w:val="32"/>
              </w:rPr>
            </w:pPr>
            <w:r w:rsidRPr="003A3BEE">
              <w:rPr>
                <w:sz w:val="32"/>
              </w:rPr>
              <w:t xml:space="preserve">Car </w:t>
            </w:r>
            <w:r>
              <w:rPr>
                <w:sz w:val="32"/>
              </w:rPr>
              <w:t>3</w:t>
            </w:r>
          </w:p>
          <w:p w:rsidR="003A3BEE" w:rsidRDefault="003A3BEE" w:rsidP="003A3BEE">
            <w:pPr>
              <w:pStyle w:val="Heading2"/>
            </w:pPr>
            <w:r>
              <w:t>Did you win the race?</w:t>
            </w:r>
          </w:p>
          <w:tbl>
            <w:tblPr>
              <w:tblW w:w="113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1306"/>
              <w:gridCol w:w="20"/>
            </w:tblGrid>
            <w:tr w:rsidR="003A3BEE" w:rsidTr="005758C4">
              <w:trPr>
                <w:trHeight w:val="253"/>
              </w:trPr>
              <w:tc>
                <w:tcPr>
                  <w:tcW w:w="11306" w:type="dxa"/>
                </w:tcPr>
                <w:p w:rsidR="003A3BEE" w:rsidRDefault="003A3BEE" w:rsidP="003A3BEE">
                  <w:pPr>
                    <w:pStyle w:val="NoSpacing"/>
                    <w:jc w:val="center"/>
                  </w:pPr>
                  <w:sdt>
                    <w:sdtPr>
                      <w:id w:val="-9632620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Yes | </w:t>
                  </w:r>
                  <w:sdt>
                    <w:sdtPr>
                      <w:id w:val="35153441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sym w:font="Wingdings" w:char="F0A8"/>
                      </w:r>
                    </w:sdtContent>
                  </w:sdt>
                  <w:r>
                    <w:t xml:space="preserve"> No</w:t>
                  </w:r>
                </w:p>
              </w:tc>
              <w:tc>
                <w:tcPr>
                  <w:tcW w:w="20" w:type="dxa"/>
                </w:tcPr>
                <w:p w:rsidR="003A3BEE" w:rsidRDefault="003A3BEE" w:rsidP="003A3BEE">
                  <w:pPr>
                    <w:pStyle w:val="NoSpacing"/>
                  </w:pPr>
                </w:p>
              </w:tc>
            </w:tr>
          </w:tbl>
          <w:p w:rsidR="003A3BEE" w:rsidRDefault="003A3BEE" w:rsidP="003A3BEE">
            <w:pPr>
              <w:pStyle w:val="Heading2"/>
            </w:pPr>
            <w:r>
              <w:t xml:space="preserve">How would you rate the cars </w:t>
            </w:r>
            <w:r w:rsidR="00E41865">
              <w:t>ability to drive</w:t>
            </w:r>
            <w:r>
              <w:t>?</w:t>
            </w:r>
          </w:p>
          <w:p w:rsidR="003A3BEE" w:rsidRDefault="003A3BEE" w:rsidP="003A3BEE">
            <w:pPr>
              <w:pStyle w:val="Ratings1-5"/>
            </w:pPr>
            <w:sdt>
              <w:sdtPr>
                <w:id w:val="-10345744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183468571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4804318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67863363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12372375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529"/>
              <w:gridCol w:w="5791"/>
            </w:tblGrid>
            <w:tr w:rsidR="003A3BEE" w:rsidTr="005758C4">
              <w:trPr>
                <w:trHeight w:val="253"/>
              </w:trPr>
              <w:tc>
                <w:tcPr>
                  <w:tcW w:w="5529" w:type="dxa"/>
                </w:tcPr>
                <w:p w:rsidR="003A3BEE" w:rsidRDefault="003A3BEE" w:rsidP="003A3BEE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5791" w:type="dxa"/>
                </w:tcPr>
                <w:p w:rsidR="003A3BEE" w:rsidRDefault="003A3BEE" w:rsidP="003A3BEE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A3BEE" w:rsidRDefault="003A3BEE" w:rsidP="003A3BEE">
            <w:pPr>
              <w:pStyle w:val="Heading2"/>
            </w:pPr>
            <w:r>
              <w:t>What difficultly would you define the challenge the car gave?</w:t>
            </w:r>
          </w:p>
          <w:p w:rsidR="003A3BEE" w:rsidRDefault="003A3BEE" w:rsidP="003A3BEE">
            <w:pPr>
              <w:pStyle w:val="Ratings1-5"/>
            </w:pPr>
            <w:sdt>
              <w:sdtPr>
                <w:id w:val="19542880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17805577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20036951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13544618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90688918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659"/>
              <w:gridCol w:w="5661"/>
            </w:tblGrid>
            <w:tr w:rsidR="003A3BEE" w:rsidTr="005758C4">
              <w:trPr>
                <w:trHeight w:val="253"/>
              </w:trPr>
              <w:tc>
                <w:tcPr>
                  <w:tcW w:w="3200" w:type="dxa"/>
                </w:tcPr>
                <w:p w:rsidR="003A3BEE" w:rsidRDefault="003A3BEE" w:rsidP="003A3BEE">
                  <w:pPr>
                    <w:pStyle w:val="NoSpacing"/>
                  </w:pPr>
                  <w:r>
                    <w:t>Easy</w:t>
                  </w: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3A3BEE" w:rsidP="003A3BEE">
                  <w:pPr>
                    <w:pStyle w:val="NoSpacing"/>
                  </w:pPr>
                </w:p>
                <w:p w:rsidR="003A3BEE" w:rsidRDefault="00116D21" w:rsidP="003A3BEE">
                  <w:pPr>
                    <w:pStyle w:val="NoSpacing"/>
                  </w:pPr>
                  <w:r w:rsidRPr="00116D21">
                    <w:rPr>
                      <w:sz w:val="32"/>
                    </w:rPr>
                    <w:t>Final Questions</w:t>
                  </w:r>
                </w:p>
              </w:tc>
              <w:tc>
                <w:tcPr>
                  <w:tcW w:w="3201" w:type="dxa"/>
                </w:tcPr>
                <w:p w:rsidR="003A3BEE" w:rsidRDefault="003A3BEE" w:rsidP="003A3BEE">
                  <w:pPr>
                    <w:pStyle w:val="NoSpacing"/>
                    <w:jc w:val="right"/>
                  </w:pPr>
                  <w:r>
                    <w:t>Hard</w:t>
                  </w:r>
                </w:p>
              </w:tc>
            </w:tr>
          </w:tbl>
          <w:p w:rsidR="006B61CE" w:rsidRDefault="00116D21">
            <w:pPr>
              <w:pStyle w:val="Heading2"/>
            </w:pPr>
            <w:r>
              <w:t>Which car do you think was the best at racing?</w:t>
            </w:r>
          </w:p>
          <w:p w:rsidR="006B61CE" w:rsidRDefault="006B61CE">
            <w:pPr>
              <w:pStyle w:val="Ratings1-5"/>
            </w:pPr>
            <w:sdt>
              <w:sdtPr>
                <w:id w:val="-1848308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10842896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6228146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659"/>
              <w:gridCol w:w="5661"/>
            </w:tblGrid>
            <w:tr w:rsidR="006B61CE" w:rsidTr="006B61CE">
              <w:trPr>
                <w:trHeight w:val="253"/>
              </w:trPr>
              <w:tc>
                <w:tcPr>
                  <w:tcW w:w="3200" w:type="dxa"/>
                </w:tcPr>
                <w:p w:rsidR="006B61CE" w:rsidRDefault="006B61CE">
                  <w:pPr>
                    <w:pStyle w:val="NoSpacing"/>
                  </w:pPr>
                </w:p>
              </w:tc>
              <w:tc>
                <w:tcPr>
                  <w:tcW w:w="3201" w:type="dxa"/>
                </w:tcPr>
                <w:p w:rsidR="006B61CE" w:rsidRDefault="006B61CE">
                  <w:pPr>
                    <w:pStyle w:val="NoSpacing"/>
                    <w:jc w:val="right"/>
                  </w:pPr>
                </w:p>
              </w:tc>
            </w:tr>
          </w:tbl>
          <w:p w:rsidR="00116D21" w:rsidRDefault="004D7120" w:rsidP="00116D21">
            <w:pPr>
              <w:pStyle w:val="Heading2"/>
            </w:pPr>
            <w:r>
              <w:t>Please leave any</w:t>
            </w:r>
            <w:r w:rsidR="00116D21">
              <w:t xml:space="preserve"> feedback about the </w:t>
            </w:r>
            <w:r>
              <w:t>application or the cars’ AI</w:t>
            </w:r>
            <w:r w:rsidR="00116D21">
              <w:t xml:space="preserve"> below.</w:t>
            </w:r>
          </w:p>
          <w:p w:rsidR="006B61CE" w:rsidRDefault="00116D21" w:rsidP="00116D21">
            <w:pPr>
              <w:pStyle w:val="Ratings1-5"/>
              <w:jc w:val="left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8901</wp:posOffset>
                      </wp:positionH>
                      <wp:positionV relativeFrom="paragraph">
                        <wp:posOffset>4585</wp:posOffset>
                      </wp:positionV>
                      <wp:extent cx="7177636" cy="1488935"/>
                      <wp:effectExtent l="0" t="0" r="2349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7636" cy="1488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002E0" id="Rectangle 2" o:spid="_x0000_s1026" style="position:absolute;margin-left:.7pt;margin-top:.35pt;width:565.15pt;height:1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" fillcolor="white [3212]" strokecolor="#1f4d78 [1604]" strokeweight="1pt"/>
                  </w:pict>
                </mc:Fallback>
              </mc:AlternateContent>
            </w:r>
          </w:p>
        </w:tc>
        <w:tc>
          <w:tcPr>
            <w:tcW w:w="20" w:type="dxa"/>
          </w:tcPr>
          <w:p w:rsidR="006B61CE" w:rsidRDefault="006B61CE"/>
        </w:tc>
        <w:tc>
          <w:tcPr>
            <w:tcW w:w="284" w:type="dxa"/>
          </w:tcPr>
          <w:p w:rsidR="006B61CE" w:rsidRDefault="006B61CE"/>
        </w:tc>
      </w:tr>
    </w:tbl>
    <w:p w:rsidR="00653A63" w:rsidRDefault="003E136E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7991475</wp:posOffset>
                </wp:positionH>
                <wp:positionV relativeFrom="page">
                  <wp:posOffset>148590</wp:posOffset>
                </wp:positionV>
                <wp:extent cx="0" cy="10058400"/>
                <wp:effectExtent l="0" t="0" r="19050" b="19050"/>
                <wp:wrapNone/>
                <wp:docPr id="1" name="Straight Connector 1" descr="Cut line dividing 2 survey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E55B7" id="Straight Connector 1" o:spid="_x0000_s1026" alt="Cut line dividing 2 surveys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29.25pt,11.7pt" to="629.25pt,8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" strokecolor="#cfcdcd [2894]" strokeweight=".5pt">
                <v:stroke dashstyle="dash" joinstyle="miter"/>
                <w10:wrap anchorx="page" anchory="page"/>
                <w10:anchorlock/>
              </v:line>
            </w:pict>
          </mc:Fallback>
        </mc:AlternateContent>
      </w:r>
    </w:p>
    <w:p w:rsidR="00653A63" w:rsidRDefault="00653A63">
      <w:pPr>
        <w:pStyle w:val="NoSpacing"/>
      </w:pPr>
    </w:p>
    <w:sectPr w:rsidR="00653A63"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1CE" w:rsidRDefault="006B61CE">
      <w:pPr>
        <w:spacing w:after="0"/>
      </w:pPr>
      <w:r>
        <w:separator/>
      </w:r>
    </w:p>
  </w:endnote>
  <w:endnote w:type="continuationSeparator" w:id="0">
    <w:p w:rsidR="006B61CE" w:rsidRDefault="006B61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1CE" w:rsidRDefault="006B61CE">
      <w:pPr>
        <w:spacing w:after="0"/>
      </w:pPr>
      <w:r>
        <w:separator/>
      </w:r>
    </w:p>
  </w:footnote>
  <w:footnote w:type="continuationSeparator" w:id="0">
    <w:p w:rsidR="006B61CE" w:rsidRDefault="006B61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ttachedTemplate r:id="rId1"/>
  <w:defaultTabStop w:val="93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CE"/>
    <w:rsid w:val="00116D21"/>
    <w:rsid w:val="003A3BEE"/>
    <w:rsid w:val="003E136E"/>
    <w:rsid w:val="004D7120"/>
    <w:rsid w:val="00653A63"/>
    <w:rsid w:val="006B61CE"/>
    <w:rsid w:val="00B836E4"/>
    <w:rsid w:val="00BA39FE"/>
    <w:rsid w:val="00BC6EE5"/>
    <w:rsid w:val="00E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84B55"/>
  <w15:chartTrackingRefBased/>
  <w15:docId w15:val="{60254713-D051-4E1C-838C-B23E4DE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C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01031\AppData\Roaming\Microsoft\Templates\Restaurant%20survey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3590DE99C648BC935F31367B57A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CCFD2-5F34-4303-8899-ABB0C0CCDBDC}"/>
      </w:docPartPr>
      <w:docPartBody>
        <w:p w:rsidR="00000000" w:rsidRDefault="00DB1132" w:rsidP="00DB1132">
          <w:pPr>
            <w:pStyle w:val="8A3590DE99C648BC935F31367B57A49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32"/>
    <w:rsid w:val="00DB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4E093EA364AF9817CCD8F002836E7">
    <w:name w:val="AE74E093EA364AF9817CCD8F002836E7"/>
  </w:style>
  <w:style w:type="paragraph" w:customStyle="1" w:styleId="CFDBE48E2B3947AF8EC5369B5E07A82D">
    <w:name w:val="CFDBE48E2B3947AF8EC5369B5E07A82D"/>
  </w:style>
  <w:style w:type="paragraph" w:customStyle="1" w:styleId="79E74C701B7A4909B2C08288214C57C9">
    <w:name w:val="79E74C701B7A4909B2C08288214C57C9"/>
  </w:style>
  <w:style w:type="paragraph" w:customStyle="1" w:styleId="12900D46644A4FA3A2F95FAB3AB29669">
    <w:name w:val="12900D46644A4FA3A2F95FAB3AB29669"/>
  </w:style>
  <w:style w:type="paragraph" w:customStyle="1" w:styleId="83BBB25D64E04F6CB18F2229C0395B90">
    <w:name w:val="83BBB25D64E04F6CB18F2229C0395B90"/>
    <w:rsid w:val="00DB1132"/>
  </w:style>
  <w:style w:type="paragraph" w:customStyle="1" w:styleId="5A24BCDBB56F41ABB799EF9502C173C1">
    <w:name w:val="5A24BCDBB56F41ABB799EF9502C173C1"/>
    <w:rsid w:val="00DB1132"/>
  </w:style>
  <w:style w:type="paragraph" w:customStyle="1" w:styleId="8A3590DE99C648BC935F31367B57A490">
    <w:name w:val="8A3590DE99C648BC935F31367B57A490"/>
    <w:rsid w:val="00DB1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124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Multi-Layer Perceptron Racing Survey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ROBERTSON</dc:creator>
  <cp:keywords/>
  <cp:lastModifiedBy>DAVID ROBERTSON</cp:lastModifiedBy>
  <cp:revision>3</cp:revision>
  <cp:lastPrinted>2017-04-06T17:15:00Z</cp:lastPrinted>
  <dcterms:created xsi:type="dcterms:W3CDTF">2017-04-06T12:55:00Z</dcterms:created>
  <dcterms:modified xsi:type="dcterms:W3CDTF">2017-04-06T18:12:00Z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TC039883039991</vt:lpwstr>
  </property>
</Properties>
</file>